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2AB7" w14:textId="19397A19" w:rsidR="002A389C" w:rsidRPr="00220549" w:rsidRDefault="00FD5362" w:rsidP="002A389C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Syllabus </w:t>
      </w:r>
      <w:r w:rsidR="00BA189D">
        <w:rPr>
          <w:rFonts w:ascii="Arial" w:hAnsi="Arial" w:cs="Arial"/>
        </w:rPr>
        <w:t>Go Language</w:t>
      </w:r>
      <w:r w:rsidR="002A389C" w:rsidRPr="00220549">
        <w:rPr>
          <w:rFonts w:ascii="Arial" w:hAnsi="Arial" w:cs="Arial"/>
        </w:rPr>
        <w:t xml:space="preserve"> </w:t>
      </w:r>
      <w:r w:rsidR="00FB5CBA">
        <w:rPr>
          <w:rFonts w:ascii="Arial" w:hAnsi="Arial" w:cs="Arial"/>
        </w:rPr>
        <w:t>Workshop</w:t>
      </w:r>
    </w:p>
    <w:p w14:paraId="53899BBA" w14:textId="7AB75E32" w:rsidR="002A389C" w:rsidRDefault="00BA189D" w:rsidP="002A389C">
      <w:pPr>
        <w:pStyle w:val="Heading1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Durasi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0D4B39">
        <w:rPr>
          <w:rFonts w:ascii="Arial" w:hAnsi="Arial" w:cs="Arial"/>
        </w:rPr>
        <w:t>5</w:t>
      </w:r>
      <w:r w:rsidR="002A389C" w:rsidRPr="00220549">
        <w:rPr>
          <w:rFonts w:ascii="Arial" w:hAnsi="Arial" w:cs="Arial"/>
        </w:rPr>
        <w:t xml:space="preserve"> </w:t>
      </w:r>
      <w:r w:rsidR="000D4B39">
        <w:rPr>
          <w:rFonts w:ascii="Arial" w:hAnsi="Arial" w:cs="Arial"/>
        </w:rPr>
        <w:t>Hari</w:t>
      </w:r>
      <w:bookmarkStart w:id="0" w:name="_GoBack"/>
      <w:bookmarkEnd w:id="0"/>
    </w:p>
    <w:p w14:paraId="6128021D" w14:textId="77777777" w:rsidR="0064145B" w:rsidRPr="0064145B" w:rsidRDefault="0064145B" w:rsidP="0064145B"/>
    <w:p w14:paraId="56E600AE" w14:textId="77777777" w:rsidR="0064145B" w:rsidRPr="00220549" w:rsidRDefault="0064145B" w:rsidP="0064145B">
      <w:pPr>
        <w:pStyle w:val="Heading2"/>
        <w:rPr>
          <w:rFonts w:ascii="Arial" w:hAnsi="Arial" w:cs="Arial"/>
        </w:rPr>
      </w:pPr>
      <w:proofErr w:type="spellStart"/>
      <w:r w:rsidRPr="00220549">
        <w:rPr>
          <w:rFonts w:ascii="Arial" w:hAnsi="Arial" w:cs="Arial"/>
        </w:rPr>
        <w:t>Tujuan</w:t>
      </w:r>
      <w:proofErr w:type="spellEnd"/>
      <w:r w:rsidRPr="00220549">
        <w:rPr>
          <w:rFonts w:ascii="Arial" w:hAnsi="Arial" w:cs="Arial"/>
        </w:rPr>
        <w:t xml:space="preserve"> </w:t>
      </w:r>
      <w:proofErr w:type="spellStart"/>
      <w:r w:rsidRPr="00220549">
        <w:rPr>
          <w:rFonts w:ascii="Arial" w:hAnsi="Arial" w:cs="Arial"/>
        </w:rPr>
        <w:t>Pelatihan</w:t>
      </w:r>
      <w:proofErr w:type="spellEnd"/>
      <w:r w:rsidRPr="00220549">
        <w:rPr>
          <w:rFonts w:ascii="Arial" w:hAnsi="Arial" w:cs="Arial"/>
        </w:rPr>
        <w:t xml:space="preserve"> </w:t>
      </w:r>
    </w:p>
    <w:p w14:paraId="50B4ED80" w14:textId="44533B54" w:rsidR="0064145B" w:rsidRDefault="0064145B" w:rsidP="006414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proofErr w:type="spellStart"/>
      <w:r w:rsidRPr="00D6497C">
        <w:rPr>
          <w:rFonts w:ascii="Arial" w:hAnsi="Arial" w:cs="Arial"/>
          <w:color w:val="555555"/>
        </w:rPr>
        <w:t>Peserta</w:t>
      </w:r>
      <w:proofErr w:type="spellEnd"/>
      <w:r w:rsidRPr="00D6497C">
        <w:rPr>
          <w:rFonts w:ascii="Arial" w:hAnsi="Arial" w:cs="Arial"/>
          <w:color w:val="555555"/>
        </w:rPr>
        <w:t xml:space="preserve"> </w:t>
      </w:r>
      <w:proofErr w:type="spellStart"/>
      <w:r w:rsidRPr="00D6497C">
        <w:rPr>
          <w:rFonts w:ascii="Arial" w:hAnsi="Arial" w:cs="Arial"/>
          <w:color w:val="555555"/>
        </w:rPr>
        <w:t>akan</w:t>
      </w:r>
      <w:proofErr w:type="spellEnd"/>
      <w:r w:rsidRPr="00D6497C">
        <w:rPr>
          <w:rFonts w:ascii="Arial" w:hAnsi="Arial" w:cs="Arial"/>
          <w:color w:val="555555"/>
        </w:rPr>
        <w:t xml:space="preserve"> </w:t>
      </w:r>
      <w:proofErr w:type="spellStart"/>
      <w:r w:rsidRPr="00D6497C">
        <w:rPr>
          <w:rFonts w:ascii="Arial" w:hAnsi="Arial" w:cs="Arial"/>
          <w:color w:val="555555"/>
        </w:rPr>
        <w:t>belajar</w:t>
      </w:r>
      <w:proofErr w:type="spellEnd"/>
      <w:r w:rsidRPr="00D6497C">
        <w:rPr>
          <w:rFonts w:ascii="Arial" w:hAnsi="Arial" w:cs="Arial"/>
          <w:color w:val="555555"/>
        </w:rPr>
        <w:t xml:space="preserve"> </w:t>
      </w:r>
      <w:proofErr w:type="spellStart"/>
      <w:r w:rsidRPr="00D6497C">
        <w:rPr>
          <w:rFonts w:ascii="Arial" w:hAnsi="Arial" w:cs="Arial"/>
          <w:color w:val="555555"/>
        </w:rPr>
        <w:t>menggunakan</w:t>
      </w:r>
      <w:proofErr w:type="spellEnd"/>
      <w:r>
        <w:rPr>
          <w:rFonts w:ascii="Arial" w:hAnsi="Arial" w:cs="Arial"/>
          <w:color w:val="555555"/>
        </w:rPr>
        <w:t xml:space="preserve"> Golang </w:t>
      </w:r>
      <w:proofErr w:type="spellStart"/>
      <w:r>
        <w:rPr>
          <w:rFonts w:ascii="Arial" w:hAnsi="Arial" w:cs="Arial"/>
          <w:color w:val="555555"/>
        </w:rPr>
        <w:t>sebagai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dasar</w:t>
      </w:r>
      <w:proofErr w:type="spellEnd"/>
      <w:r>
        <w:rPr>
          <w:rFonts w:ascii="Arial" w:hAnsi="Arial" w:cs="Arial"/>
          <w:color w:val="555555"/>
        </w:rPr>
        <w:t xml:space="preserve"> dalam </w:t>
      </w:r>
      <w:proofErr w:type="spellStart"/>
      <w:r>
        <w:rPr>
          <w:rFonts w:ascii="Arial" w:hAnsi="Arial" w:cs="Arial"/>
          <w:color w:val="555555"/>
        </w:rPr>
        <w:t>pembuatan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aplikasi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berbasis</w:t>
      </w:r>
      <w:proofErr w:type="spellEnd"/>
      <w:r>
        <w:rPr>
          <w:rFonts w:ascii="Arial" w:hAnsi="Arial" w:cs="Arial"/>
          <w:color w:val="555555"/>
        </w:rPr>
        <w:t xml:space="preserve"> web, </w:t>
      </w:r>
      <w:proofErr w:type="spellStart"/>
      <w:r>
        <w:rPr>
          <w:rFonts w:ascii="Arial" w:hAnsi="Arial" w:cs="Arial"/>
          <w:color w:val="555555"/>
        </w:rPr>
        <w:t>dan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mengerti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cara</w:t>
      </w:r>
      <w:proofErr w:type="spellEnd"/>
      <w:r>
        <w:rPr>
          <w:rFonts w:ascii="Arial" w:hAnsi="Arial" w:cs="Arial"/>
          <w:color w:val="555555"/>
        </w:rPr>
        <w:t xml:space="preserve"> melakukan </w:t>
      </w:r>
      <w:proofErr w:type="spellStart"/>
      <w:r>
        <w:rPr>
          <w:rFonts w:ascii="Arial" w:hAnsi="Arial" w:cs="Arial"/>
          <w:color w:val="555555"/>
        </w:rPr>
        <w:t>implementasi</w:t>
      </w:r>
      <w:proofErr w:type="spellEnd"/>
      <w:r>
        <w:rPr>
          <w:rFonts w:ascii="Arial" w:hAnsi="Arial" w:cs="Arial"/>
          <w:color w:val="555555"/>
        </w:rPr>
        <w:t xml:space="preserve"> Back End dengan </w:t>
      </w:r>
      <w:proofErr w:type="spellStart"/>
      <w:r>
        <w:rPr>
          <w:rFonts w:ascii="Arial" w:hAnsi="Arial" w:cs="Arial"/>
          <w:color w:val="555555"/>
        </w:rPr>
        <w:t>menggunakan</w:t>
      </w:r>
      <w:proofErr w:type="spellEnd"/>
      <w:r>
        <w:rPr>
          <w:rFonts w:ascii="Arial" w:hAnsi="Arial" w:cs="Arial"/>
          <w:color w:val="555555"/>
        </w:rPr>
        <w:t xml:space="preserve"> Go </w:t>
      </w:r>
      <w:proofErr w:type="spellStart"/>
      <w:r>
        <w:rPr>
          <w:rFonts w:ascii="Arial" w:hAnsi="Arial" w:cs="Arial"/>
          <w:color w:val="555555"/>
        </w:rPr>
        <w:t>sebagai</w:t>
      </w:r>
      <w:proofErr w:type="spellEnd"/>
      <w:r>
        <w:rPr>
          <w:rFonts w:ascii="Arial" w:hAnsi="Arial" w:cs="Arial"/>
          <w:color w:val="555555"/>
        </w:rPr>
        <w:t xml:space="preserve"> Bahasa </w:t>
      </w:r>
      <w:proofErr w:type="spellStart"/>
      <w:r>
        <w:rPr>
          <w:rFonts w:ascii="Arial" w:hAnsi="Arial" w:cs="Arial"/>
          <w:color w:val="555555"/>
        </w:rPr>
        <w:t>pendukun</w:t>
      </w:r>
      <w:r w:rsidR="00333BCC">
        <w:rPr>
          <w:rFonts w:ascii="Arial" w:hAnsi="Arial" w:cs="Arial"/>
          <w:color w:val="555555"/>
        </w:rPr>
        <w:t>g</w:t>
      </w:r>
      <w:proofErr w:type="spellEnd"/>
      <w:r w:rsidR="00333BCC">
        <w:rPr>
          <w:rFonts w:ascii="Arial" w:hAnsi="Arial" w:cs="Arial"/>
          <w:color w:val="555555"/>
        </w:rPr>
        <w:t xml:space="preserve"> tersebut</w:t>
      </w:r>
      <w:r w:rsidR="000D4B39">
        <w:rPr>
          <w:rFonts w:ascii="Arial" w:hAnsi="Arial" w:cs="Arial"/>
          <w:color w:val="555555"/>
        </w:rPr>
        <w:t>.</w:t>
      </w:r>
    </w:p>
    <w:p w14:paraId="48081C9E" w14:textId="77777777" w:rsidR="0064145B" w:rsidRPr="00D6497C" w:rsidRDefault="0064145B" w:rsidP="006414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</w:p>
    <w:p w14:paraId="7A3EC06C" w14:textId="77777777" w:rsidR="0064145B" w:rsidRPr="00220549" w:rsidRDefault="0064145B" w:rsidP="0064145B">
      <w:pPr>
        <w:pStyle w:val="Heading2"/>
        <w:rPr>
          <w:rFonts w:ascii="Arial" w:hAnsi="Arial" w:cs="Arial"/>
        </w:rPr>
      </w:pPr>
      <w:r w:rsidRPr="00220549">
        <w:rPr>
          <w:rFonts w:ascii="Arial" w:hAnsi="Arial" w:cs="Arial"/>
        </w:rPr>
        <w:t xml:space="preserve">Target </w:t>
      </w:r>
      <w:proofErr w:type="spellStart"/>
      <w:proofErr w:type="gram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5468E612" w14:textId="77777777" w:rsidR="0064145B" w:rsidRPr="00220549" w:rsidRDefault="0064145B" w:rsidP="0064145B">
      <w:pPr>
        <w:pStyle w:val="ListParagraph"/>
        <w:numPr>
          <w:ilvl w:val="0"/>
          <w:numId w:val="14"/>
        </w:numPr>
        <w:shd w:val="clear" w:color="auto" w:fill="FFFFFF"/>
        <w:spacing w:before="30" w:after="100" w:afterAutospacing="1" w:line="300" w:lineRule="atLeast"/>
        <w:rPr>
          <w:rFonts w:ascii="Arial" w:eastAsia="Times New Roman" w:hAnsi="Arial" w:cs="Arial"/>
          <w:color w:val="000000"/>
        </w:rPr>
      </w:pPr>
      <w:r w:rsidRPr="00220549">
        <w:rPr>
          <w:rFonts w:ascii="Arial" w:eastAsia="Times New Roman" w:hAnsi="Arial" w:cs="Arial"/>
          <w:color w:val="000000"/>
        </w:rPr>
        <w:t>Technical Administrator</w:t>
      </w:r>
    </w:p>
    <w:p w14:paraId="574F1DAD" w14:textId="77777777" w:rsidR="0064145B" w:rsidRPr="00551829" w:rsidRDefault="0064145B" w:rsidP="0064145B">
      <w:pPr>
        <w:numPr>
          <w:ilvl w:val="0"/>
          <w:numId w:val="14"/>
        </w:numPr>
        <w:shd w:val="clear" w:color="auto" w:fill="FFFFFF"/>
        <w:spacing w:before="30" w:after="100" w:afterAutospacing="1" w:line="300" w:lineRule="atLeast"/>
        <w:rPr>
          <w:rFonts w:ascii="Arial" w:eastAsia="Times New Roman" w:hAnsi="Arial" w:cs="Arial"/>
          <w:color w:val="000000"/>
        </w:rPr>
      </w:pPr>
      <w:r w:rsidRPr="00551829">
        <w:rPr>
          <w:rFonts w:ascii="Arial" w:eastAsia="Times New Roman" w:hAnsi="Arial" w:cs="Arial"/>
          <w:color w:val="000000"/>
        </w:rPr>
        <w:t>Application Developers</w:t>
      </w:r>
    </w:p>
    <w:p w14:paraId="11324739" w14:textId="77777777" w:rsidR="0064145B" w:rsidRPr="00551829" w:rsidRDefault="0064145B" w:rsidP="0064145B">
      <w:pPr>
        <w:numPr>
          <w:ilvl w:val="0"/>
          <w:numId w:val="14"/>
        </w:numPr>
        <w:shd w:val="clear" w:color="auto" w:fill="FFFFFF"/>
        <w:spacing w:before="30" w:after="100" w:afterAutospacing="1" w:line="300" w:lineRule="atLeast"/>
        <w:rPr>
          <w:rFonts w:ascii="Arial" w:eastAsia="Times New Roman" w:hAnsi="Arial" w:cs="Arial"/>
          <w:color w:val="000000"/>
        </w:rPr>
      </w:pPr>
      <w:r w:rsidRPr="00551829">
        <w:rPr>
          <w:rFonts w:ascii="Arial" w:eastAsia="Times New Roman" w:hAnsi="Arial" w:cs="Arial"/>
          <w:color w:val="000000"/>
        </w:rPr>
        <w:t>System Administrator</w:t>
      </w:r>
    </w:p>
    <w:p w14:paraId="50E31339" w14:textId="77777777" w:rsidR="0064145B" w:rsidRPr="00220549" w:rsidRDefault="0064145B" w:rsidP="0064145B">
      <w:pPr>
        <w:numPr>
          <w:ilvl w:val="0"/>
          <w:numId w:val="14"/>
        </w:numPr>
        <w:shd w:val="clear" w:color="auto" w:fill="FFFFFF"/>
        <w:spacing w:before="30" w:after="100" w:afterAutospacing="1" w:line="300" w:lineRule="atLeast"/>
        <w:rPr>
          <w:rFonts w:ascii="Arial" w:eastAsia="Times New Roman" w:hAnsi="Arial" w:cs="Arial"/>
          <w:color w:val="000000"/>
        </w:rPr>
      </w:pPr>
      <w:r w:rsidRPr="00551829">
        <w:rPr>
          <w:rFonts w:ascii="Arial" w:eastAsia="Times New Roman" w:hAnsi="Arial" w:cs="Arial"/>
          <w:color w:val="000000"/>
        </w:rPr>
        <w:t>Technical Consultant</w:t>
      </w:r>
    </w:p>
    <w:p w14:paraId="3265506B" w14:textId="77777777" w:rsidR="0064145B" w:rsidRPr="00220549" w:rsidRDefault="0064145B" w:rsidP="0064145B">
      <w:pPr>
        <w:pStyle w:val="Heading2"/>
        <w:rPr>
          <w:rFonts w:ascii="Arial" w:hAnsi="Arial" w:cs="Arial"/>
        </w:rPr>
      </w:pPr>
      <w:proofErr w:type="spellStart"/>
      <w:r w:rsidRPr="00220549">
        <w:rPr>
          <w:rFonts w:ascii="Arial" w:hAnsi="Arial" w:cs="Arial"/>
        </w:rPr>
        <w:t>Rekomendasi</w:t>
      </w:r>
      <w:proofErr w:type="spellEnd"/>
      <w:r w:rsidRPr="00220549">
        <w:rPr>
          <w:rFonts w:ascii="Arial" w:hAnsi="Arial" w:cs="Arial"/>
        </w:rPr>
        <w:t xml:space="preserve"> </w:t>
      </w:r>
      <w:proofErr w:type="spellStart"/>
      <w:r w:rsidRPr="00220549">
        <w:rPr>
          <w:rFonts w:ascii="Arial" w:hAnsi="Arial" w:cs="Arial"/>
        </w:rPr>
        <w:t>Peserta</w:t>
      </w:r>
      <w:proofErr w:type="spellEnd"/>
      <w:r w:rsidRPr="00220549">
        <w:rPr>
          <w:rFonts w:ascii="Arial" w:hAnsi="Arial" w:cs="Arial"/>
        </w:rPr>
        <w:t xml:space="preserve"> </w:t>
      </w:r>
      <w:proofErr w:type="spellStart"/>
      <w:r w:rsidRPr="00220549">
        <w:rPr>
          <w:rFonts w:ascii="Arial" w:hAnsi="Arial" w:cs="Arial"/>
        </w:rPr>
        <w:t>Pelatiha</w:t>
      </w:r>
      <w:r w:rsidRPr="00220549">
        <w:rPr>
          <w:rStyle w:val="Heading2Char"/>
          <w:rFonts w:ascii="Arial" w:hAnsi="Arial" w:cs="Arial"/>
        </w:rPr>
        <w:t>n</w:t>
      </w:r>
      <w:proofErr w:type="spellEnd"/>
      <w:r>
        <w:rPr>
          <w:rStyle w:val="Heading2Char"/>
          <w:rFonts w:ascii="Arial" w:hAnsi="Arial" w:cs="Arial"/>
        </w:rPr>
        <w:t xml:space="preserve"> / </w:t>
      </w:r>
      <w:proofErr w:type="spellStart"/>
      <w:proofErr w:type="gramStart"/>
      <w:r>
        <w:rPr>
          <w:rStyle w:val="Heading2Char"/>
          <w:rFonts w:ascii="Arial" w:hAnsi="Arial" w:cs="Arial"/>
        </w:rPr>
        <w:t>Syarat</w:t>
      </w:r>
      <w:proofErr w:type="spellEnd"/>
      <w:r>
        <w:rPr>
          <w:rStyle w:val="Heading2Char"/>
          <w:rFonts w:ascii="Arial" w:hAnsi="Arial" w:cs="Arial"/>
        </w:rPr>
        <w:t xml:space="preserve">  </w:t>
      </w:r>
      <w:proofErr w:type="spellStart"/>
      <w:r>
        <w:rPr>
          <w:rStyle w:val="Heading2Char"/>
          <w:rFonts w:ascii="Arial" w:hAnsi="Arial" w:cs="Arial"/>
        </w:rPr>
        <w:t>kompetensi</w:t>
      </w:r>
      <w:proofErr w:type="spellEnd"/>
      <w:proofErr w:type="gramEnd"/>
      <w:r>
        <w:rPr>
          <w:rStyle w:val="Heading2Char"/>
          <w:rFonts w:ascii="Arial" w:hAnsi="Arial" w:cs="Arial"/>
        </w:rPr>
        <w:t xml:space="preserve">  </w:t>
      </w:r>
      <w:proofErr w:type="spellStart"/>
      <w:r>
        <w:rPr>
          <w:rStyle w:val="Heading2Char"/>
          <w:rFonts w:ascii="Arial" w:hAnsi="Arial" w:cs="Arial"/>
        </w:rPr>
        <w:t>peserta</w:t>
      </w:r>
      <w:proofErr w:type="spellEnd"/>
      <w:r>
        <w:rPr>
          <w:rStyle w:val="Heading2Char"/>
          <w:rFonts w:ascii="Arial" w:hAnsi="Arial" w:cs="Arial"/>
        </w:rPr>
        <w:t xml:space="preserve"> </w:t>
      </w:r>
    </w:p>
    <w:p w14:paraId="73CAE31F" w14:textId="77777777" w:rsidR="0064145B" w:rsidRDefault="0064145B" w:rsidP="0064145B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</w:rPr>
      </w:pPr>
      <w:proofErr w:type="spellStart"/>
      <w:r w:rsidRPr="00220549">
        <w:rPr>
          <w:rFonts w:ascii="Arial" w:hAnsi="Arial" w:cs="Arial"/>
        </w:rPr>
        <w:t>Pernah</w:t>
      </w:r>
      <w:proofErr w:type="spellEnd"/>
      <w:r w:rsidRPr="00220549">
        <w:rPr>
          <w:rFonts w:ascii="Arial" w:hAnsi="Arial" w:cs="Arial"/>
        </w:rPr>
        <w:t xml:space="preserve"> </w:t>
      </w:r>
      <w:proofErr w:type="spellStart"/>
      <w:r w:rsidRPr="00220549">
        <w:rPr>
          <w:rFonts w:ascii="Arial" w:hAnsi="Arial" w:cs="Arial"/>
        </w:rPr>
        <w:t>menggunaka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C</w:t>
      </w:r>
      <w:r w:rsidR="00BB2A81">
        <w:rPr>
          <w:rFonts w:ascii="Arial" w:hAnsi="Arial" w:cs="Arial"/>
        </w:rPr>
        <w:t xml:space="preserve">, </w:t>
      </w:r>
      <w:proofErr w:type="spellStart"/>
      <w:r w:rsidR="00BB2A81">
        <w:rPr>
          <w:rFonts w:ascii="Arial" w:hAnsi="Arial" w:cs="Arial"/>
        </w:rPr>
        <w:t>pascal</w:t>
      </w:r>
      <w:proofErr w:type="spellEnd"/>
      <w:r w:rsidR="00BB2A81">
        <w:rPr>
          <w:rFonts w:ascii="Arial" w:hAnsi="Arial" w:cs="Arial"/>
        </w:rPr>
        <w:t>, Java, Python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sejenisnya</w:t>
      </w:r>
      <w:proofErr w:type="spellEnd"/>
      <w:r>
        <w:rPr>
          <w:rFonts w:ascii="Arial" w:hAnsi="Arial" w:cs="Arial"/>
        </w:rPr>
        <w:t>.</w:t>
      </w:r>
    </w:p>
    <w:p w14:paraId="49781CB0" w14:textId="77777777" w:rsidR="0064145B" w:rsidRPr="00220549" w:rsidRDefault="0064145B" w:rsidP="0064145B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Pernah</w:t>
      </w:r>
      <w:proofErr w:type="spellEnd"/>
      <w:r>
        <w:rPr>
          <w:rFonts w:ascii="Arial" w:hAnsi="Arial" w:cs="Arial"/>
        </w:rPr>
        <w:t xml:space="preserve"> melakukan </w:t>
      </w:r>
      <w:proofErr w:type="spellStart"/>
      <w:r>
        <w:rPr>
          <w:rFonts w:ascii="Arial" w:hAnsi="Arial" w:cs="Arial"/>
        </w:rPr>
        <w:t>pemograman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Back End.</w:t>
      </w:r>
    </w:p>
    <w:p w14:paraId="1FF172AB" w14:textId="77777777" w:rsidR="0064145B" w:rsidRPr="00220549" w:rsidRDefault="0064145B" w:rsidP="0064145B">
      <w:pPr>
        <w:pStyle w:val="Heading2"/>
        <w:rPr>
          <w:rFonts w:ascii="Arial" w:hAnsi="Arial" w:cs="Arial"/>
        </w:rPr>
      </w:pPr>
      <w:r w:rsidRPr="00220549">
        <w:rPr>
          <w:rFonts w:ascii="Arial" w:hAnsi="Arial" w:cs="Arial"/>
        </w:rPr>
        <w:t xml:space="preserve">Output </w:t>
      </w:r>
      <w:proofErr w:type="spellStart"/>
      <w:r w:rsidRPr="00220549">
        <w:rPr>
          <w:rFonts w:ascii="Arial" w:hAnsi="Arial" w:cs="Arial"/>
        </w:rPr>
        <w:t>Pelatihan</w:t>
      </w:r>
      <w:proofErr w:type="spellEnd"/>
      <w:r w:rsidRPr="00220549">
        <w:rPr>
          <w:rFonts w:ascii="Arial" w:hAnsi="Arial" w:cs="Arial"/>
        </w:rPr>
        <w:t xml:space="preserve"> </w:t>
      </w:r>
    </w:p>
    <w:p w14:paraId="25DAE4E9" w14:textId="56C978C4" w:rsidR="0032434C" w:rsidRDefault="0064145B" w:rsidP="000D4B3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220549">
        <w:rPr>
          <w:rFonts w:ascii="Arial" w:hAnsi="Arial" w:cs="Arial"/>
        </w:rPr>
        <w:t>Terbuatnya</w:t>
      </w:r>
      <w:proofErr w:type="spellEnd"/>
      <w:r w:rsidRPr="0022054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web dengan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Go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Back End.</w:t>
      </w:r>
      <w:r w:rsidR="000D4B39">
        <w:rPr>
          <w:rFonts w:ascii="Arial" w:hAnsi="Arial" w:cs="Arial"/>
        </w:rPr>
        <w:t xml:space="preserve"> </w:t>
      </w:r>
      <w:r w:rsidR="0032434C">
        <w:rPr>
          <w:rFonts w:ascii="Arial" w:hAnsi="Arial" w:cs="Arial"/>
        </w:rPr>
        <w:br w:type="page"/>
      </w:r>
    </w:p>
    <w:p w14:paraId="196FB127" w14:textId="0481749E" w:rsidR="0032434C" w:rsidRDefault="0032434C" w:rsidP="00A77358">
      <w:pPr>
        <w:pStyle w:val="Heading1"/>
      </w:pPr>
      <w:proofErr w:type="spellStart"/>
      <w:r>
        <w:lastRenderedPageBreak/>
        <w:t>Sillaybus</w:t>
      </w:r>
      <w:proofErr w:type="spellEnd"/>
    </w:p>
    <w:p w14:paraId="7563944E" w14:textId="1A0FE4E8" w:rsidR="00A77358" w:rsidRPr="00A77358" w:rsidRDefault="00A77358" w:rsidP="00A7735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Basic Fundamental</w:t>
      </w:r>
    </w:p>
    <w:p w14:paraId="0CC25906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Variables &amp; inferred typing</w:t>
      </w:r>
    </w:p>
    <w:p w14:paraId="16DE03A3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Constants</w:t>
      </w:r>
    </w:p>
    <w:p w14:paraId="5E3E507E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Printing Constants and Variables</w:t>
      </w:r>
    </w:p>
    <w:p w14:paraId="17A2C82B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Packages and imports</w:t>
      </w:r>
    </w:p>
    <w:p w14:paraId="5AE5DDA8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Code location</w:t>
      </w:r>
    </w:p>
    <w:p w14:paraId="3F754D2C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Exported names</w:t>
      </w:r>
    </w:p>
    <w:p w14:paraId="121E7458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Functions, signature, return values, named results</w:t>
      </w:r>
    </w:p>
    <w:p w14:paraId="356201E7" w14:textId="77777777" w:rsidR="00A77358" w:rsidRPr="00A77358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Pointers</w:t>
      </w:r>
    </w:p>
    <w:p w14:paraId="69CC2C28" w14:textId="3976126F" w:rsidR="0032434C" w:rsidRDefault="00A77358" w:rsidP="00A77358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Mutability</w:t>
      </w:r>
    </w:p>
    <w:p w14:paraId="7787CD34" w14:textId="77777777" w:rsidR="00A77358" w:rsidRPr="00A77358" w:rsidRDefault="00A77358" w:rsidP="00A7735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Types</w:t>
      </w:r>
    </w:p>
    <w:p w14:paraId="2FD82D78" w14:textId="77777777" w:rsidR="00A77358" w:rsidRPr="00A77358" w:rsidRDefault="00A7735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Basic types</w:t>
      </w:r>
    </w:p>
    <w:p w14:paraId="13551C74" w14:textId="77777777" w:rsidR="00A77358" w:rsidRPr="00A77358" w:rsidRDefault="00A7735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Type conversion</w:t>
      </w:r>
    </w:p>
    <w:p w14:paraId="43314909" w14:textId="77777777" w:rsidR="00A77358" w:rsidRPr="00A77358" w:rsidRDefault="00A7735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Type assertion</w:t>
      </w:r>
    </w:p>
    <w:p w14:paraId="54CBAF44" w14:textId="77777777" w:rsidR="00A77358" w:rsidRPr="00A77358" w:rsidRDefault="00A7735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Structs</w:t>
      </w:r>
    </w:p>
    <w:p w14:paraId="250FAB1B" w14:textId="77777777" w:rsidR="00A77358" w:rsidRPr="00A77358" w:rsidRDefault="00A7735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Initializing</w:t>
      </w:r>
    </w:p>
    <w:p w14:paraId="01ADED71" w14:textId="2AE9F819" w:rsidR="00A77358" w:rsidRDefault="00A7735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A77358">
        <w:rPr>
          <w:rFonts w:ascii="Arial" w:hAnsi="Arial" w:cs="Arial"/>
        </w:rPr>
        <w:t>Composition vs inheritance</w:t>
      </w:r>
    </w:p>
    <w:p w14:paraId="6CDFB0C5" w14:textId="5BB88F6F" w:rsidR="00414246" w:rsidRDefault="00414246" w:rsidP="00A7735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Collection Types</w:t>
      </w:r>
    </w:p>
    <w:p w14:paraId="5263803F" w14:textId="36BBC61E" w:rsid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Arrays</w:t>
      </w:r>
    </w:p>
    <w:p w14:paraId="5CAC4D8E" w14:textId="3CF738A6" w:rsid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Range</w:t>
      </w:r>
    </w:p>
    <w:p w14:paraId="73451630" w14:textId="4D590A48" w:rsid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Maps</w:t>
      </w:r>
    </w:p>
    <w:p w14:paraId="41F5A5AC" w14:textId="77777777" w:rsidR="00414246" w:rsidRPr="00414246" w:rsidRDefault="00414246" w:rsidP="0041424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Control flow</w:t>
      </w:r>
    </w:p>
    <w:p w14:paraId="07E18C28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If statement</w:t>
      </w:r>
    </w:p>
    <w:p w14:paraId="72CA97BF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For Loop</w:t>
      </w:r>
    </w:p>
    <w:p w14:paraId="6BEC4611" w14:textId="7EF54C3A" w:rsid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Switch case statement</w:t>
      </w:r>
    </w:p>
    <w:p w14:paraId="53573745" w14:textId="77777777" w:rsidR="00414246" w:rsidRPr="00414246" w:rsidRDefault="00414246" w:rsidP="0041424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Methods</w:t>
      </w:r>
    </w:p>
    <w:p w14:paraId="53F022C3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Code organization</w:t>
      </w:r>
    </w:p>
    <w:p w14:paraId="3E7284BB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Type aliasing</w:t>
      </w:r>
    </w:p>
    <w:p w14:paraId="237A4C00" w14:textId="26AE12F5" w:rsid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Method receivers</w:t>
      </w:r>
    </w:p>
    <w:p w14:paraId="0E73F821" w14:textId="77777777" w:rsidR="00414246" w:rsidRPr="00414246" w:rsidRDefault="00414246" w:rsidP="0041424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Interfaces</w:t>
      </w:r>
    </w:p>
    <w:p w14:paraId="1202D4D8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Interfaces are satisfied implicitly</w:t>
      </w:r>
    </w:p>
    <w:p w14:paraId="7F1A1A3D" w14:textId="2ECD0F88" w:rsid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Errors</w:t>
      </w:r>
    </w:p>
    <w:p w14:paraId="3154CE7F" w14:textId="77777777" w:rsidR="00414246" w:rsidRPr="00414246" w:rsidRDefault="00414246" w:rsidP="0041424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Concurrency</w:t>
      </w:r>
    </w:p>
    <w:p w14:paraId="1D82BC79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Goroutines</w:t>
      </w:r>
    </w:p>
    <w:p w14:paraId="3B853BBC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Channels</w:t>
      </w:r>
    </w:p>
    <w:p w14:paraId="0151639B" w14:textId="77777777" w:rsidR="00414246" w:rsidRP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Range and close</w:t>
      </w:r>
    </w:p>
    <w:p w14:paraId="0BD9AD5A" w14:textId="7C64BF26" w:rsidR="00414246" w:rsidRDefault="00414246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14246">
        <w:rPr>
          <w:rFonts w:ascii="Arial" w:hAnsi="Arial" w:cs="Arial"/>
        </w:rPr>
        <w:t>Select</w:t>
      </w:r>
    </w:p>
    <w:p w14:paraId="40061109" w14:textId="2B1CA905" w:rsidR="00613690" w:rsidRDefault="00613690" w:rsidP="001D07D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Web</w:t>
      </w:r>
    </w:p>
    <w:p w14:paraId="058CF37F" w14:textId="09C9F681" w:rsidR="001D07DC" w:rsidRDefault="001D07DC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Routing</w:t>
      </w:r>
    </w:p>
    <w:p w14:paraId="240268D0" w14:textId="6AF77E94" w:rsidR="001D07DC" w:rsidRDefault="001D07DC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Rending HTML</w:t>
      </w:r>
      <w:r w:rsidR="006D021A">
        <w:rPr>
          <w:rFonts w:ascii="Arial" w:hAnsi="Arial" w:cs="Arial"/>
        </w:rPr>
        <w:t xml:space="preserve"> (pake </w:t>
      </w:r>
      <w:proofErr w:type="spellStart"/>
      <w:r w:rsidR="006D021A">
        <w:rPr>
          <w:rFonts w:ascii="Arial" w:hAnsi="Arial" w:cs="Arial"/>
        </w:rPr>
        <w:t>templeting</w:t>
      </w:r>
      <w:proofErr w:type="spellEnd"/>
      <w:r w:rsidR="006D021A">
        <w:rPr>
          <w:rFonts w:ascii="Arial" w:hAnsi="Arial" w:cs="Arial"/>
        </w:rPr>
        <w:t>)</w:t>
      </w:r>
    </w:p>
    <w:p w14:paraId="23EC9E12" w14:textId="28CCE82D" w:rsidR="001D07DC" w:rsidRDefault="001D07DC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Http Post and Http Get</w:t>
      </w:r>
    </w:p>
    <w:p w14:paraId="57F3D7F2" w14:textId="2B865977" w:rsidR="001D07DC" w:rsidRDefault="001D07DC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Form Value</w:t>
      </w:r>
    </w:p>
    <w:p w14:paraId="5C22F7B5" w14:textId="545FF81C" w:rsidR="001D07DC" w:rsidRDefault="001D07DC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Form Upload File</w:t>
      </w:r>
    </w:p>
    <w:p w14:paraId="00BE1F5F" w14:textId="7B34D4FF" w:rsidR="001D07DC" w:rsidRDefault="001D07DC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AJAX JSON</w:t>
      </w:r>
    </w:p>
    <w:p w14:paraId="34DC2FFA" w14:textId="00585C64" w:rsidR="001D07DC" w:rsidRDefault="001D07DC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Http Basic Auth</w:t>
      </w:r>
    </w:p>
    <w:p w14:paraId="2CB9E15E" w14:textId="1D7F8A7E" w:rsidR="001D07DC" w:rsidRDefault="001D07DC" w:rsidP="001D07DC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Framework and Routing</w:t>
      </w:r>
    </w:p>
    <w:p w14:paraId="40F0D3B9" w14:textId="505E8697" w:rsidR="001D07DC" w:rsidRDefault="00587C4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Parsing </w:t>
      </w:r>
      <w:r w:rsidR="001D07DC">
        <w:rPr>
          <w:rFonts w:ascii="Arial" w:hAnsi="Arial" w:cs="Arial"/>
        </w:rPr>
        <w:t>HTTP Req</w:t>
      </w:r>
      <w:r>
        <w:rPr>
          <w:rFonts w:ascii="Arial" w:hAnsi="Arial" w:cs="Arial"/>
        </w:rPr>
        <w:t>u</w:t>
      </w:r>
      <w:r w:rsidR="001D07DC">
        <w:rPr>
          <w:rFonts w:ascii="Arial" w:hAnsi="Arial" w:cs="Arial"/>
        </w:rPr>
        <w:t xml:space="preserve">est </w:t>
      </w:r>
      <w:proofErr w:type="spellStart"/>
      <w:r w:rsidR="001D07DC">
        <w:rPr>
          <w:rFonts w:ascii="Arial" w:hAnsi="Arial" w:cs="Arial"/>
        </w:rPr>
        <w:t>Playload</w:t>
      </w:r>
      <w:proofErr w:type="spellEnd"/>
    </w:p>
    <w:p w14:paraId="760090E1" w14:textId="79200BFA" w:rsidR="00587C48" w:rsidRDefault="00587C48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HTTP Request </w:t>
      </w:r>
      <w:proofErr w:type="spellStart"/>
      <w:r>
        <w:rPr>
          <w:rFonts w:ascii="Arial" w:hAnsi="Arial" w:cs="Arial"/>
        </w:rPr>
        <w:t>Playload</w:t>
      </w:r>
      <w:proofErr w:type="spellEnd"/>
      <w:r>
        <w:rPr>
          <w:rFonts w:ascii="Arial" w:hAnsi="Arial" w:cs="Arial"/>
        </w:rPr>
        <w:t xml:space="preserve"> Validation</w:t>
      </w:r>
    </w:p>
    <w:p w14:paraId="5D78702D" w14:textId="727C3245" w:rsidR="008B1A60" w:rsidRDefault="008B1A60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HTTP Error Handling</w:t>
      </w:r>
    </w:p>
    <w:p w14:paraId="1A5666E3" w14:textId="77777777" w:rsidR="00CB2105" w:rsidRPr="00CB2105" w:rsidRDefault="00CB2105" w:rsidP="00CB210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CB2105">
        <w:rPr>
          <w:rFonts w:ascii="Arial" w:hAnsi="Arial" w:cs="Arial"/>
        </w:rPr>
        <w:t>HTTPS/TLS Web Server</w:t>
      </w:r>
    </w:p>
    <w:p w14:paraId="7FB5E316" w14:textId="77777777" w:rsidR="00CB2105" w:rsidRPr="00CB2105" w:rsidRDefault="00CB2105" w:rsidP="00CB210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CB2105">
        <w:rPr>
          <w:rFonts w:ascii="Arial" w:hAnsi="Arial" w:cs="Arial"/>
        </w:rPr>
        <w:t>HTTP/2 &amp; HTTP/2 Server Push</w:t>
      </w:r>
    </w:p>
    <w:p w14:paraId="7FD5ADE9" w14:textId="77777777" w:rsidR="00CB2105" w:rsidRPr="00CB2105" w:rsidRDefault="00CB2105" w:rsidP="00CB210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CB2105">
        <w:rPr>
          <w:rFonts w:ascii="Arial" w:hAnsi="Arial" w:cs="Arial"/>
        </w:rPr>
        <w:t>Client HTTP Request</w:t>
      </w:r>
    </w:p>
    <w:p w14:paraId="21A17788" w14:textId="437DCBA4" w:rsidR="00CB2105" w:rsidRDefault="00CB2105" w:rsidP="00CB210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CB2105">
        <w:rPr>
          <w:rFonts w:ascii="Arial" w:hAnsi="Arial" w:cs="Arial"/>
        </w:rPr>
        <w:t>Secure &amp; Insecure Client HTTP Request</w:t>
      </w:r>
    </w:p>
    <w:p w14:paraId="16C43EE0" w14:textId="1BFCF1CF" w:rsidR="008B1A60" w:rsidRDefault="008B1A60" w:rsidP="00414246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JSON Web Token (JWT)</w:t>
      </w:r>
    </w:p>
    <w:p w14:paraId="6EE75F1B" w14:textId="3296B6F2" w:rsidR="006D021A" w:rsidRPr="006D021A" w:rsidRDefault="006D021A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 Deployment (di window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)</w:t>
      </w:r>
    </w:p>
    <w:p w14:paraId="030E43AD" w14:textId="77777777" w:rsidR="006D021A" w:rsidRPr="006D021A" w:rsidRDefault="006D021A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Unit Testing (di window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)</w:t>
      </w:r>
    </w:p>
    <w:p w14:paraId="0CA338DF" w14:textId="77777777" w:rsidR="006D021A" w:rsidRPr="006D021A" w:rsidRDefault="006D021A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 Logging</w:t>
      </w:r>
    </w:p>
    <w:p w14:paraId="65BB0AD2" w14:textId="77777777" w:rsidR="00BD31F7" w:rsidRPr="009F6CA2" w:rsidRDefault="006D021A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 Mini Project </w:t>
      </w:r>
    </w:p>
    <w:p w14:paraId="5C5436E8" w14:textId="583074BC" w:rsidR="009F6CA2" w:rsidRPr="007B64D2" w:rsidRDefault="009F6CA2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Dari data yang di post di </w:t>
      </w:r>
      <w:proofErr w:type="spellStart"/>
      <w:r>
        <w:rPr>
          <w:rFonts w:ascii="Arial" w:hAnsi="Arial" w:cs="Arial"/>
        </w:rPr>
        <w:t>encrip</w:t>
      </w:r>
      <w:proofErr w:type="spellEnd"/>
      <w:r w:rsidR="007B64D2">
        <w:rPr>
          <w:rFonts w:ascii="Arial" w:hAnsi="Arial" w:cs="Arial"/>
        </w:rPr>
        <w:t xml:space="preserve">, </w:t>
      </w:r>
      <w:proofErr w:type="spellStart"/>
      <w:r w:rsidR="007B64D2">
        <w:rPr>
          <w:rFonts w:ascii="Arial" w:hAnsi="Arial" w:cs="Arial"/>
        </w:rPr>
        <w:t>lalu</w:t>
      </w:r>
      <w:proofErr w:type="spellEnd"/>
      <w:r w:rsidR="007B64D2">
        <w:rPr>
          <w:rFonts w:ascii="Arial" w:hAnsi="Arial" w:cs="Arial"/>
        </w:rPr>
        <w:t xml:space="preserve"> di </w:t>
      </w:r>
      <w:proofErr w:type="spellStart"/>
      <w:r w:rsidR="007B64D2">
        <w:rPr>
          <w:rFonts w:ascii="Arial" w:hAnsi="Arial" w:cs="Arial"/>
        </w:rPr>
        <w:t>golang</w:t>
      </w:r>
      <w:proofErr w:type="spellEnd"/>
      <w:r w:rsidR="007B64D2">
        <w:rPr>
          <w:rFonts w:ascii="Arial" w:hAnsi="Arial" w:cs="Arial"/>
        </w:rPr>
        <w:t xml:space="preserve"> di </w:t>
      </w:r>
      <w:proofErr w:type="spellStart"/>
      <w:r w:rsidR="007B64D2">
        <w:rPr>
          <w:rFonts w:ascii="Arial" w:hAnsi="Arial" w:cs="Arial"/>
        </w:rPr>
        <w:t>decrip</w:t>
      </w:r>
      <w:proofErr w:type="spellEnd"/>
      <w:r w:rsidR="007B64D2">
        <w:rPr>
          <w:rFonts w:ascii="Arial" w:hAnsi="Arial" w:cs="Arial"/>
        </w:rPr>
        <w:t xml:space="preserve"> di </w:t>
      </w:r>
      <w:proofErr w:type="spellStart"/>
      <w:r w:rsidR="007B64D2">
        <w:rPr>
          <w:rFonts w:ascii="Arial" w:hAnsi="Arial" w:cs="Arial"/>
        </w:rPr>
        <w:t>masukin</w:t>
      </w:r>
      <w:proofErr w:type="spellEnd"/>
      <w:r w:rsidR="007B64D2">
        <w:rPr>
          <w:rFonts w:ascii="Arial" w:hAnsi="Arial" w:cs="Arial"/>
        </w:rPr>
        <w:t xml:space="preserve"> ke data base (</w:t>
      </w:r>
      <w:proofErr w:type="spellStart"/>
      <w:r w:rsidR="007B64D2">
        <w:rPr>
          <w:rFonts w:ascii="Arial" w:hAnsi="Arial" w:cs="Arial"/>
        </w:rPr>
        <w:t>postgre</w:t>
      </w:r>
      <w:proofErr w:type="spellEnd"/>
      <w:r w:rsidR="007B64D2">
        <w:rPr>
          <w:rFonts w:ascii="Arial" w:hAnsi="Arial" w:cs="Arial"/>
        </w:rPr>
        <w:t>)</w:t>
      </w:r>
    </w:p>
    <w:p w14:paraId="55FB3706" w14:textId="72467DBD" w:rsidR="007B64D2" w:rsidRPr="007B64D2" w:rsidRDefault="007B64D2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2 data base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 dengan 1 mini project yang sama</w:t>
      </w:r>
    </w:p>
    <w:p w14:paraId="15529F51" w14:textId="1DCDB1F2" w:rsidR="007B64D2" w:rsidRPr="007B64D2" w:rsidRDefault="007B64D2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store </w:t>
      </w:r>
      <w:proofErr w:type="spellStart"/>
      <w:r>
        <w:rPr>
          <w:rFonts w:ascii="Arial" w:hAnsi="Arial" w:cs="Arial"/>
        </w:rPr>
        <w:t>prosedur</w:t>
      </w:r>
      <w:proofErr w:type="spellEnd"/>
    </w:p>
    <w:p w14:paraId="773047FC" w14:textId="137595D6" w:rsidR="007B64D2" w:rsidRPr="00BD31F7" w:rsidRDefault="007B64D2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Custom log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ke file (</w:t>
      </w:r>
      <w:proofErr w:type="spellStart"/>
      <w:r>
        <w:rPr>
          <w:rFonts w:ascii="Arial" w:hAnsi="Arial" w:cs="Arial"/>
        </w:rPr>
        <w:t>pakai</w:t>
      </w:r>
      <w:proofErr w:type="spellEnd"/>
      <w:r>
        <w:rPr>
          <w:rFonts w:ascii="Arial" w:hAnsi="Arial" w:cs="Arial"/>
        </w:rPr>
        <w:t xml:space="preserve"> log standard gin)</w:t>
      </w:r>
    </w:p>
    <w:p w14:paraId="0799D8A3" w14:textId="539B19AB" w:rsidR="00832937" w:rsidRPr="006D021A" w:rsidRDefault="00832937" w:rsidP="006D021A">
      <w:pPr>
        <w:pStyle w:val="ListParagraph"/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170D087C" w14:textId="5DC271EF" w:rsidR="00832937" w:rsidRDefault="00832937" w:rsidP="00832937">
      <w:pPr>
        <w:pStyle w:val="Heading1"/>
      </w:pPr>
      <w:r>
        <w:lastRenderedPageBreak/>
        <w:t>Comparation Framework GO</w:t>
      </w:r>
    </w:p>
    <w:p w14:paraId="36FBDFE4" w14:textId="3A4D9A91" w:rsidR="00832937" w:rsidRDefault="00832937" w:rsidP="00832937">
      <w:pPr>
        <w:pStyle w:val="ListParagraph"/>
        <w:numPr>
          <w:ilvl w:val="0"/>
          <w:numId w:val="28"/>
        </w:numPr>
      </w:pPr>
      <w:r>
        <w:t>Popularity</w:t>
      </w:r>
    </w:p>
    <w:p w14:paraId="4E2F743B" w14:textId="5F78C4F7" w:rsidR="00832937" w:rsidRDefault="00832937" w:rsidP="00832937">
      <w:pPr>
        <w:pStyle w:val="ListParagraph"/>
      </w:pPr>
      <w:r>
        <w:rPr>
          <w:noProof/>
        </w:rPr>
        <w:drawing>
          <wp:inline distT="0" distB="0" distL="0" distR="0" wp14:anchorId="3AC6B6C5" wp14:editId="6AD5043A">
            <wp:extent cx="5943600" cy="1914525"/>
            <wp:effectExtent l="0" t="0" r="0" b="9525"/>
            <wp:docPr id="1" name="Picture 1" descr="https://res.cloudinary.com/practicaldev/image/fetch/s--Byfs16_R--/c_limit%2Cf_auto%2Cfl_progressive%2Cq_auto%2Cw_880/https:/thepracticaldev.s3.amazonaws.com/i/jofn8buzhvkot1xkpv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practicaldev/image/fetch/s--Byfs16_R--/c_limit%2Cf_auto%2Cfl_progressive%2Cq_auto%2Cw_880/https:/thepracticaldev.s3.amazonaws.com/i/jofn8buzhvkot1xkpvq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D823" w14:textId="77777777" w:rsidR="00832937" w:rsidRDefault="00832937" w:rsidP="00832937">
      <w:pPr>
        <w:pStyle w:val="ListParagraph"/>
      </w:pPr>
    </w:p>
    <w:p w14:paraId="4B40F644" w14:textId="48CF63F0" w:rsidR="00832937" w:rsidRDefault="00832937" w:rsidP="00832937">
      <w:pPr>
        <w:pStyle w:val="ListParagraph"/>
        <w:numPr>
          <w:ilvl w:val="0"/>
          <w:numId w:val="28"/>
        </w:numPr>
      </w:pPr>
      <w:r>
        <w:t>Learning Curve</w:t>
      </w:r>
    </w:p>
    <w:p w14:paraId="1E2D2E23" w14:textId="551EF7FD" w:rsidR="00832937" w:rsidRDefault="00832937" w:rsidP="00832937">
      <w:pPr>
        <w:pStyle w:val="ListParagraph"/>
      </w:pPr>
      <w:r>
        <w:rPr>
          <w:noProof/>
        </w:rPr>
        <w:drawing>
          <wp:inline distT="0" distB="0" distL="0" distR="0" wp14:anchorId="4C5BD584" wp14:editId="0855DF92">
            <wp:extent cx="5943600" cy="2087880"/>
            <wp:effectExtent l="0" t="0" r="0" b="7620"/>
            <wp:docPr id="2" name="Picture 2" descr="https://res.cloudinary.com/practicaldev/image/fetch/s--kFMwgWhT--/c_limit%2Cf_auto%2Cfl_progressive%2Cq_auto%2Cw_880/https:/thepracticaldev.s3.amazonaws.com/i/d5mwhbuiruymgip00q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cloudinary.com/practicaldev/image/fetch/s--kFMwgWhT--/c_limit%2Cf_auto%2Cfl_progressive%2Cq_auto%2Cw_880/https:/thepracticaldev.s3.amazonaws.com/i/d5mwhbuiruymgip00qu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433E" w14:textId="77777777" w:rsidR="00832937" w:rsidRDefault="00832937">
      <w:pPr>
        <w:spacing w:after="160" w:line="259" w:lineRule="auto"/>
      </w:pPr>
      <w:r>
        <w:br w:type="page"/>
      </w:r>
    </w:p>
    <w:p w14:paraId="2BACFFF0" w14:textId="34188D87" w:rsidR="00832937" w:rsidRDefault="00832937" w:rsidP="00832937">
      <w:pPr>
        <w:pStyle w:val="ListParagraph"/>
        <w:numPr>
          <w:ilvl w:val="0"/>
          <w:numId w:val="28"/>
        </w:numPr>
      </w:pPr>
      <w:r>
        <w:lastRenderedPageBreak/>
        <w:t>Core Feature</w:t>
      </w:r>
    </w:p>
    <w:p w14:paraId="0DC29106" w14:textId="0E47B9A3" w:rsidR="00832937" w:rsidRDefault="00832937" w:rsidP="00832937">
      <w:pPr>
        <w:pStyle w:val="ListParagraph"/>
      </w:pPr>
      <w:r>
        <w:rPr>
          <w:noProof/>
        </w:rPr>
        <w:drawing>
          <wp:inline distT="0" distB="0" distL="0" distR="0" wp14:anchorId="0F7AA849" wp14:editId="7A20F776">
            <wp:extent cx="5943600" cy="5902960"/>
            <wp:effectExtent l="0" t="0" r="0" b="2540"/>
            <wp:docPr id="6" name="Picture 6" descr="https://res.cloudinary.com/practicaldev/image/fetch/s--xkdFnwCV--/c_limit%2Cf_auto%2Cfl_progressive%2Cq_auto%2Cw_880/https:/thepracticaldev.s3.amazonaws.com/i/rhyou3q14z1cjhjimq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cloudinary.com/practicaldev/image/fetch/s--xkdFnwCV--/c_limit%2Cf_auto%2Cfl_progressive%2Cq_auto%2Cw_880/https:/thepracticaldev.s3.amazonaws.com/i/rhyou3q14z1cjhjimq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BCC8" w14:textId="3873AD62" w:rsidR="00832937" w:rsidRPr="00832937" w:rsidRDefault="00832937" w:rsidP="00832937">
      <w:pPr>
        <w:spacing w:after="160" w:line="259" w:lineRule="auto"/>
      </w:pPr>
    </w:p>
    <w:sectPr w:rsidR="00832937" w:rsidRPr="008329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F60F4" w14:textId="77777777" w:rsidR="00430DD8" w:rsidRDefault="00430DD8" w:rsidP="006F6E2A">
      <w:pPr>
        <w:spacing w:after="0" w:line="240" w:lineRule="auto"/>
      </w:pPr>
      <w:r>
        <w:separator/>
      </w:r>
    </w:p>
  </w:endnote>
  <w:endnote w:type="continuationSeparator" w:id="0">
    <w:p w14:paraId="63529964" w14:textId="77777777" w:rsidR="00430DD8" w:rsidRDefault="00430DD8" w:rsidP="006F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4A449" w14:textId="77777777" w:rsidR="00430DD8" w:rsidRDefault="00430DD8" w:rsidP="006F6E2A">
      <w:pPr>
        <w:spacing w:after="0" w:line="240" w:lineRule="auto"/>
      </w:pPr>
      <w:r>
        <w:separator/>
      </w:r>
    </w:p>
  </w:footnote>
  <w:footnote w:type="continuationSeparator" w:id="0">
    <w:p w14:paraId="70B48E57" w14:textId="77777777" w:rsidR="00430DD8" w:rsidRDefault="00430DD8" w:rsidP="006F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F9658" w14:textId="77777777" w:rsidR="00DB3E76" w:rsidRDefault="00DB3E76" w:rsidP="001C4A4E">
    <w:pPr>
      <w:framePr w:w="3744" w:h="1296" w:hSpace="180" w:wrap="auto" w:vAnchor="text" w:hAnchor="page" w:x="1801" w:y="1"/>
      <w:rPr>
        <w:noProof/>
        <w:position w:val="-6"/>
        <w:sz w:val="18"/>
        <w:szCs w:val="18"/>
      </w:rPr>
    </w:pPr>
    <w:r w:rsidRPr="00F17952">
      <w:rPr>
        <w:noProof/>
      </w:rPr>
      <w:drawing>
        <wp:inline distT="0" distB="0" distL="0" distR="0" wp14:anchorId="62103118" wp14:editId="22385776">
          <wp:extent cx="1485900" cy="940435"/>
          <wp:effectExtent l="0" t="0" r="0" b="0"/>
          <wp:docPr id="3" name="Picture 3" descr="D:\all_about_Xsis\Images\logoXsis-Academ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ll_about_Xsis\Images\logoXsis-Academ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9708" cy="96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777719" w14:textId="77777777" w:rsidR="00DB3E76" w:rsidRDefault="00DB3E76" w:rsidP="001C4A4E">
    <w:pPr>
      <w:pStyle w:val="Header"/>
      <w:tabs>
        <w:tab w:val="left" w:pos="5760"/>
        <w:tab w:val="left" w:pos="6030"/>
        <w:tab w:val="left" w:pos="6120"/>
        <w:tab w:val="left" w:pos="6210"/>
      </w:tabs>
      <w:jc w:val="right"/>
      <w:rPr>
        <w:position w:val="-6"/>
        <w:sz w:val="18"/>
        <w:szCs w:val="18"/>
      </w:rPr>
    </w:pPr>
    <w:r w:rsidRPr="00D7222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80195D" wp14:editId="5B59FA45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2697480" cy="9404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7480" cy="940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3674E" w14:textId="77777777" w:rsidR="00CF78CE" w:rsidRPr="00ED11E3" w:rsidRDefault="00CF78CE" w:rsidP="00CF78CE">
                          <w:pPr>
                            <w:autoSpaceDE w:val="0"/>
                            <w:autoSpaceDN w:val="0"/>
                            <w:adjustRightInd w:val="0"/>
                            <w:contextualSpacing/>
                            <w:jc w:val="right"/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ED11E3">
                            <w:rPr>
                              <w:b/>
                              <w:bCs/>
                              <w:u w:val="single"/>
                            </w:rPr>
                            <w:t xml:space="preserve">PT </w:t>
                          </w: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Xsis </w:t>
                          </w:r>
                          <w:proofErr w:type="spellStart"/>
                          <w:r>
                            <w:rPr>
                              <w:b/>
                              <w:bCs/>
                              <w:u w:val="single"/>
                            </w:rPr>
                            <w:t>Mitra</w:t>
                          </w:r>
                          <w:proofErr w:type="spellEnd"/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 Utama</w:t>
                          </w:r>
                        </w:p>
                        <w:p w14:paraId="35AEFBEB" w14:textId="77777777" w:rsidR="00CF78CE" w:rsidRPr="00ED11E3" w:rsidRDefault="00CF78CE" w:rsidP="00CF78CE">
                          <w:pPr>
                            <w:autoSpaceDE w:val="0"/>
                            <w:autoSpaceDN w:val="0"/>
                            <w:adjustRightInd w:val="0"/>
                            <w:contextualSpacing/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8"/>
                            </w:rPr>
                            <w:t>Satrio</w:t>
                          </w:r>
                          <w:proofErr w:type="spellEnd"/>
                          <w:r>
                            <w:rPr>
                              <w:sz w:val="16"/>
                              <w:szCs w:val="18"/>
                            </w:rPr>
                            <w:t xml:space="preserve"> Tower </w:t>
                          </w:r>
                          <w:r w:rsidRPr="00ED11E3">
                            <w:rPr>
                              <w:sz w:val="16"/>
                              <w:szCs w:val="18"/>
                            </w:rPr>
                            <w:t xml:space="preserve">Building </w:t>
                          </w:r>
                          <w:r>
                            <w:rPr>
                              <w:sz w:val="16"/>
                              <w:szCs w:val="18"/>
                            </w:rPr>
                            <w:t>25</w:t>
                          </w:r>
                          <w:r w:rsidRPr="00ED11E3">
                            <w:rPr>
                              <w:sz w:val="16"/>
                              <w:szCs w:val="18"/>
                              <w:vertAlign w:val="superscript"/>
                            </w:rPr>
                            <w:t>th</w:t>
                          </w:r>
                          <w:r w:rsidRPr="00ED11E3">
                            <w:rPr>
                              <w:sz w:val="16"/>
                              <w:szCs w:val="18"/>
                            </w:rPr>
                            <w:t xml:space="preserve"> floor</w:t>
                          </w:r>
                        </w:p>
                        <w:p w14:paraId="15034562" w14:textId="77777777" w:rsidR="00CF78CE" w:rsidRPr="00ED11E3" w:rsidRDefault="00CF78CE" w:rsidP="00CF78CE">
                          <w:pPr>
                            <w:autoSpaceDE w:val="0"/>
                            <w:autoSpaceDN w:val="0"/>
                            <w:adjustRightInd w:val="0"/>
                            <w:spacing w:before="60" w:after="40"/>
                            <w:contextualSpacing/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  <w:r w:rsidRPr="00ED11E3">
                            <w:rPr>
                              <w:sz w:val="16"/>
                              <w:szCs w:val="18"/>
                            </w:rPr>
                            <w:t xml:space="preserve">Jl. </w:t>
                          </w:r>
                          <w:r>
                            <w:rPr>
                              <w:sz w:val="16"/>
                              <w:szCs w:val="18"/>
                              <w:lang w:val="sv-SE"/>
                            </w:rPr>
                            <w:t>Prof. Dr. Satrio Blok C4, Jakarta Selatan 12950, Indonesia</w:t>
                          </w:r>
                        </w:p>
                        <w:p w14:paraId="3989805E" w14:textId="77777777" w:rsidR="00CF78CE" w:rsidRPr="00ED11E3" w:rsidRDefault="00CF78CE" w:rsidP="00CF78CE">
                          <w:pPr>
                            <w:autoSpaceDE w:val="0"/>
                            <w:autoSpaceDN w:val="0"/>
                            <w:adjustRightInd w:val="0"/>
                            <w:spacing w:before="60" w:after="40"/>
                            <w:contextualSpacing/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  <w:r w:rsidRPr="00ED11E3">
                            <w:rPr>
                              <w:sz w:val="16"/>
                              <w:szCs w:val="18"/>
                            </w:rPr>
                            <w:t>Phone</w:t>
                          </w:r>
                          <w:r w:rsidRPr="00ED11E3">
                            <w:rPr>
                              <w:sz w:val="16"/>
                              <w:szCs w:val="18"/>
                            </w:rPr>
                            <w:tab/>
                            <w:t xml:space="preserve">: (62-21) </w:t>
                          </w:r>
                          <w:r>
                            <w:rPr>
                              <w:sz w:val="16"/>
                              <w:szCs w:val="18"/>
                            </w:rPr>
                            <w:t>2788-3570</w:t>
                          </w:r>
                        </w:p>
                        <w:p w14:paraId="6B0E5FBA" w14:textId="77777777" w:rsidR="00CF78CE" w:rsidRPr="006E3056" w:rsidRDefault="00CF78CE" w:rsidP="00CF78CE">
                          <w:pPr>
                            <w:autoSpaceDE w:val="0"/>
                            <w:autoSpaceDN w:val="0"/>
                            <w:adjustRightInd w:val="0"/>
                            <w:spacing w:before="60" w:after="40"/>
                            <w:contextualSpacing/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  <w:r w:rsidRPr="00ED11E3">
                            <w:rPr>
                              <w:sz w:val="16"/>
                              <w:szCs w:val="18"/>
                            </w:rPr>
                            <w:t>Fax</w:t>
                          </w:r>
                          <w:r w:rsidRPr="00ED11E3">
                            <w:rPr>
                              <w:sz w:val="16"/>
                              <w:szCs w:val="18"/>
                            </w:rPr>
                            <w:tab/>
                            <w:t xml:space="preserve">: (62-21) </w:t>
                          </w:r>
                          <w:r>
                            <w:rPr>
                              <w:sz w:val="16"/>
                              <w:szCs w:val="18"/>
                            </w:rPr>
                            <w:t>2788-3573</w:t>
                          </w:r>
                        </w:p>
                        <w:p w14:paraId="359B1128" w14:textId="57D667A7" w:rsidR="00DB3E76" w:rsidRPr="006E3056" w:rsidRDefault="00DB3E76" w:rsidP="006E3056">
                          <w:pPr>
                            <w:autoSpaceDE w:val="0"/>
                            <w:autoSpaceDN w:val="0"/>
                            <w:adjustRightInd w:val="0"/>
                            <w:spacing w:before="60" w:after="40"/>
                            <w:contextualSpacing/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68019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61.2pt;margin-top:.6pt;width:212.4pt;height:74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2I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" filled="f" stroked="f">
              <v:textbox>
                <w:txbxContent>
                  <w:p w14:paraId="5753674E" w14:textId="77777777" w:rsidR="00CF78CE" w:rsidRPr="00ED11E3" w:rsidRDefault="00CF78CE" w:rsidP="00CF78CE">
                    <w:pPr>
                      <w:autoSpaceDE w:val="0"/>
                      <w:autoSpaceDN w:val="0"/>
                      <w:adjustRightInd w:val="0"/>
                      <w:contextualSpacing/>
                      <w:jc w:val="right"/>
                      <w:rPr>
                        <w:b/>
                        <w:bCs/>
                        <w:u w:val="single"/>
                      </w:rPr>
                    </w:pPr>
                    <w:r w:rsidRPr="00ED11E3">
                      <w:rPr>
                        <w:b/>
                        <w:bCs/>
                        <w:u w:val="single"/>
                      </w:rPr>
                      <w:t xml:space="preserve">PT </w:t>
                    </w:r>
                    <w:proofErr w:type="spellStart"/>
                    <w:r>
                      <w:rPr>
                        <w:b/>
                        <w:bCs/>
                        <w:u w:val="single"/>
                      </w:rPr>
                      <w:t>Xsis</w:t>
                    </w:r>
                    <w:proofErr w:type="spellEnd"/>
                    <w:r>
                      <w:rPr>
                        <w:b/>
                        <w:bCs/>
                        <w:u w:val="single"/>
                      </w:rPr>
                      <w:t xml:space="preserve"> Mitra Utama</w:t>
                    </w:r>
                  </w:p>
                  <w:p w14:paraId="35AEFBEB" w14:textId="77777777" w:rsidR="00CF78CE" w:rsidRPr="00ED11E3" w:rsidRDefault="00CF78CE" w:rsidP="00CF78CE">
                    <w:pPr>
                      <w:autoSpaceDE w:val="0"/>
                      <w:autoSpaceDN w:val="0"/>
                      <w:adjustRightInd w:val="0"/>
                      <w:contextualSpacing/>
                      <w:jc w:val="right"/>
                      <w:rPr>
                        <w:sz w:val="16"/>
                        <w:szCs w:val="18"/>
                      </w:rPr>
                    </w:pPr>
                    <w:proofErr w:type="spellStart"/>
                    <w:r>
                      <w:rPr>
                        <w:sz w:val="16"/>
                        <w:szCs w:val="18"/>
                      </w:rPr>
                      <w:t>Satrio</w:t>
                    </w:r>
                    <w:proofErr w:type="spellEnd"/>
                    <w:r>
                      <w:rPr>
                        <w:sz w:val="16"/>
                        <w:szCs w:val="18"/>
                      </w:rPr>
                      <w:t xml:space="preserve"> Tower </w:t>
                    </w:r>
                    <w:r w:rsidRPr="00ED11E3">
                      <w:rPr>
                        <w:sz w:val="16"/>
                        <w:szCs w:val="18"/>
                      </w:rPr>
                      <w:t xml:space="preserve">Building </w:t>
                    </w:r>
                    <w:r>
                      <w:rPr>
                        <w:sz w:val="16"/>
                        <w:szCs w:val="18"/>
                      </w:rPr>
                      <w:t>25</w:t>
                    </w:r>
                    <w:r w:rsidRPr="00ED11E3">
                      <w:rPr>
                        <w:sz w:val="16"/>
                        <w:szCs w:val="18"/>
                        <w:vertAlign w:val="superscript"/>
                      </w:rPr>
                      <w:t>th</w:t>
                    </w:r>
                    <w:r w:rsidRPr="00ED11E3">
                      <w:rPr>
                        <w:sz w:val="16"/>
                        <w:szCs w:val="18"/>
                      </w:rPr>
                      <w:t xml:space="preserve"> floor</w:t>
                    </w:r>
                  </w:p>
                  <w:p w14:paraId="15034562" w14:textId="77777777" w:rsidR="00CF78CE" w:rsidRPr="00ED11E3" w:rsidRDefault="00CF78CE" w:rsidP="00CF78CE">
                    <w:pPr>
                      <w:autoSpaceDE w:val="0"/>
                      <w:autoSpaceDN w:val="0"/>
                      <w:adjustRightInd w:val="0"/>
                      <w:spacing w:before="60" w:after="40"/>
                      <w:contextualSpacing/>
                      <w:jc w:val="right"/>
                      <w:rPr>
                        <w:sz w:val="16"/>
                        <w:szCs w:val="18"/>
                      </w:rPr>
                    </w:pPr>
                    <w:r w:rsidRPr="00ED11E3">
                      <w:rPr>
                        <w:sz w:val="16"/>
                        <w:szCs w:val="18"/>
                      </w:rPr>
                      <w:t xml:space="preserve">Jl. </w:t>
                    </w:r>
                    <w:r>
                      <w:rPr>
                        <w:sz w:val="16"/>
                        <w:szCs w:val="18"/>
                        <w:lang w:val="sv-SE"/>
                      </w:rPr>
                      <w:t>Prof. Dr. Satrio Blok C4, Jakarta Selatan 12950, Indonesia</w:t>
                    </w:r>
                  </w:p>
                  <w:p w14:paraId="3989805E" w14:textId="77777777" w:rsidR="00CF78CE" w:rsidRPr="00ED11E3" w:rsidRDefault="00CF78CE" w:rsidP="00CF78CE">
                    <w:pPr>
                      <w:autoSpaceDE w:val="0"/>
                      <w:autoSpaceDN w:val="0"/>
                      <w:adjustRightInd w:val="0"/>
                      <w:spacing w:before="60" w:after="40"/>
                      <w:contextualSpacing/>
                      <w:jc w:val="right"/>
                      <w:rPr>
                        <w:sz w:val="16"/>
                        <w:szCs w:val="18"/>
                      </w:rPr>
                    </w:pPr>
                    <w:r w:rsidRPr="00ED11E3">
                      <w:rPr>
                        <w:sz w:val="16"/>
                        <w:szCs w:val="18"/>
                      </w:rPr>
                      <w:t>Phone</w:t>
                    </w:r>
                    <w:r w:rsidRPr="00ED11E3">
                      <w:rPr>
                        <w:sz w:val="16"/>
                        <w:szCs w:val="18"/>
                      </w:rPr>
                      <w:tab/>
                      <w:t xml:space="preserve">: (62-21) </w:t>
                    </w:r>
                    <w:r>
                      <w:rPr>
                        <w:sz w:val="16"/>
                        <w:szCs w:val="18"/>
                      </w:rPr>
                      <w:t>2788-3570</w:t>
                    </w:r>
                  </w:p>
                  <w:p w14:paraId="6B0E5FBA" w14:textId="77777777" w:rsidR="00CF78CE" w:rsidRPr="006E3056" w:rsidRDefault="00CF78CE" w:rsidP="00CF78CE">
                    <w:pPr>
                      <w:autoSpaceDE w:val="0"/>
                      <w:autoSpaceDN w:val="0"/>
                      <w:adjustRightInd w:val="0"/>
                      <w:spacing w:before="60" w:after="40"/>
                      <w:contextualSpacing/>
                      <w:jc w:val="right"/>
                      <w:rPr>
                        <w:sz w:val="16"/>
                        <w:szCs w:val="18"/>
                      </w:rPr>
                    </w:pPr>
                    <w:r w:rsidRPr="00ED11E3">
                      <w:rPr>
                        <w:sz w:val="16"/>
                        <w:szCs w:val="18"/>
                      </w:rPr>
                      <w:t>Fax</w:t>
                    </w:r>
                    <w:r w:rsidRPr="00ED11E3">
                      <w:rPr>
                        <w:sz w:val="16"/>
                        <w:szCs w:val="18"/>
                      </w:rPr>
                      <w:tab/>
                      <w:t xml:space="preserve">: (62-21) </w:t>
                    </w:r>
                    <w:r>
                      <w:rPr>
                        <w:sz w:val="16"/>
                        <w:szCs w:val="18"/>
                      </w:rPr>
                      <w:t>2788-3573</w:t>
                    </w:r>
                  </w:p>
                  <w:p w14:paraId="359B1128" w14:textId="57D667A7" w:rsidR="00DB3E76" w:rsidRPr="006E3056" w:rsidRDefault="00DB3E76" w:rsidP="006E3056">
                    <w:pPr>
                      <w:autoSpaceDE w:val="0"/>
                      <w:autoSpaceDN w:val="0"/>
                      <w:adjustRightInd w:val="0"/>
                      <w:spacing w:before="60" w:after="40"/>
                      <w:contextualSpacing/>
                      <w:jc w:val="right"/>
                      <w:rPr>
                        <w:sz w:val="16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position w:val="-6"/>
        <w:sz w:val="18"/>
        <w:szCs w:val="18"/>
      </w:rPr>
      <w:tab/>
    </w:r>
  </w:p>
  <w:p w14:paraId="4120DEB6" w14:textId="77777777" w:rsidR="00DB3E76" w:rsidRDefault="00DB3E76" w:rsidP="001C4A4E">
    <w:pPr>
      <w:pStyle w:val="Header"/>
      <w:tabs>
        <w:tab w:val="left" w:pos="5760"/>
        <w:tab w:val="left" w:pos="6030"/>
        <w:tab w:val="left" w:pos="6120"/>
        <w:tab w:val="left" w:pos="6210"/>
      </w:tabs>
      <w:jc w:val="right"/>
      <w:rPr>
        <w:position w:val="-6"/>
        <w:sz w:val="18"/>
        <w:szCs w:val="18"/>
      </w:rPr>
    </w:pPr>
  </w:p>
  <w:p w14:paraId="250CC3C9" w14:textId="77777777" w:rsidR="00DB3E76" w:rsidRDefault="00DB3E76" w:rsidP="001C4A4E">
    <w:pPr>
      <w:pStyle w:val="Header"/>
      <w:tabs>
        <w:tab w:val="left" w:pos="5760"/>
        <w:tab w:val="left" w:pos="6030"/>
        <w:tab w:val="left" w:pos="6120"/>
        <w:tab w:val="left" w:pos="6210"/>
      </w:tabs>
      <w:jc w:val="right"/>
      <w:rPr>
        <w:position w:val="-6"/>
        <w:sz w:val="18"/>
        <w:szCs w:val="18"/>
      </w:rPr>
    </w:pPr>
  </w:p>
  <w:p w14:paraId="75BFBD6C" w14:textId="77777777" w:rsidR="00DB3E76" w:rsidRDefault="00DB3E76" w:rsidP="001C4A4E">
    <w:pPr>
      <w:pStyle w:val="Header"/>
      <w:tabs>
        <w:tab w:val="left" w:pos="5760"/>
        <w:tab w:val="left" w:pos="6030"/>
        <w:tab w:val="left" w:pos="6120"/>
        <w:tab w:val="left" w:pos="6210"/>
      </w:tabs>
      <w:jc w:val="right"/>
      <w:rPr>
        <w:position w:val="-6"/>
        <w:sz w:val="18"/>
        <w:szCs w:val="18"/>
      </w:rPr>
    </w:pPr>
  </w:p>
  <w:p w14:paraId="57D2DC68" w14:textId="77777777" w:rsidR="00DB3E76" w:rsidRDefault="00DB3E76" w:rsidP="001C4A4E">
    <w:pPr>
      <w:pStyle w:val="Header"/>
      <w:tabs>
        <w:tab w:val="left" w:pos="5760"/>
        <w:tab w:val="left" w:pos="6030"/>
        <w:tab w:val="left" w:pos="6120"/>
        <w:tab w:val="left" w:pos="6210"/>
      </w:tabs>
      <w:jc w:val="right"/>
      <w:rPr>
        <w:position w:val="-6"/>
        <w:sz w:val="18"/>
        <w:szCs w:val="18"/>
      </w:rPr>
    </w:pPr>
  </w:p>
  <w:p w14:paraId="4F5E6B81" w14:textId="77777777" w:rsidR="00DB3E76" w:rsidRDefault="00DB3E76" w:rsidP="001C4A4E">
    <w:pPr>
      <w:pStyle w:val="Header"/>
      <w:tabs>
        <w:tab w:val="left" w:pos="5760"/>
        <w:tab w:val="left" w:pos="6030"/>
        <w:tab w:val="left" w:pos="6120"/>
        <w:tab w:val="left" w:pos="6210"/>
      </w:tabs>
      <w:jc w:val="right"/>
      <w:rPr>
        <w:position w:val="-6"/>
        <w:sz w:val="18"/>
        <w:szCs w:val="18"/>
      </w:rPr>
    </w:pPr>
  </w:p>
  <w:p w14:paraId="744F1903" w14:textId="77777777" w:rsidR="00DB3E76" w:rsidRDefault="00DB3E76" w:rsidP="001C4A4E">
    <w:pPr>
      <w:pStyle w:val="Header"/>
      <w:tabs>
        <w:tab w:val="left" w:pos="5760"/>
        <w:tab w:val="left" w:pos="6030"/>
        <w:tab w:val="left" w:pos="6120"/>
        <w:tab w:val="left" w:pos="6210"/>
      </w:tabs>
      <w:jc w:val="right"/>
      <w:rPr>
        <w:position w:val="-6"/>
        <w:sz w:val="18"/>
        <w:szCs w:val="18"/>
      </w:rPr>
    </w:pPr>
  </w:p>
  <w:p w14:paraId="197F9089" w14:textId="77777777" w:rsidR="00DB3E76" w:rsidRPr="006E3056" w:rsidRDefault="00DB3E76" w:rsidP="006E3056">
    <w:pPr>
      <w:pStyle w:val="Header"/>
      <w:tabs>
        <w:tab w:val="left" w:pos="5760"/>
        <w:tab w:val="left" w:pos="6030"/>
        <w:tab w:val="left" w:pos="6120"/>
        <w:tab w:val="left" w:pos="6210"/>
      </w:tabs>
      <w:rPr>
        <w:snapToGrid w:val="0"/>
        <w:color w:val="0000FF"/>
        <w:u w:val="single"/>
      </w:rPr>
    </w:pPr>
    <w:r w:rsidRPr="00D72229"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5E32214" wp14:editId="159F1A28">
              <wp:simplePos x="0" y="0"/>
              <wp:positionH relativeFrom="margin">
                <wp:align>right</wp:align>
              </wp:positionH>
              <wp:positionV relativeFrom="paragraph">
                <wp:posOffset>105410</wp:posOffset>
              </wp:positionV>
              <wp:extent cx="5920740" cy="7620"/>
              <wp:effectExtent l="0" t="0" r="22860" b="3048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0740" cy="76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0F42CC" id="Straight Connector 4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right;mso-position-horizontal-relative:margin;mso-position-vertical:absolute;mso-position-vertical-relative:text;mso-width-percent:0;mso-height-percent:0;mso-width-relative:page;mso-height-relative:page" from="415pt,8.3pt" to="881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943"/>
    <w:multiLevelType w:val="hybridMultilevel"/>
    <w:tmpl w:val="30185A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A4468"/>
    <w:multiLevelType w:val="hybridMultilevel"/>
    <w:tmpl w:val="E042CED8"/>
    <w:lvl w:ilvl="0" w:tplc="EE2808E2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00826"/>
    <w:multiLevelType w:val="hybridMultilevel"/>
    <w:tmpl w:val="9356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5218"/>
    <w:multiLevelType w:val="hybridMultilevel"/>
    <w:tmpl w:val="1ED4043C"/>
    <w:lvl w:ilvl="0" w:tplc="8B9C4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C14AD"/>
    <w:multiLevelType w:val="hybridMultilevel"/>
    <w:tmpl w:val="95704D84"/>
    <w:lvl w:ilvl="0" w:tplc="A1E69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D65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72ED"/>
    <w:multiLevelType w:val="hybridMultilevel"/>
    <w:tmpl w:val="6C7EA2FE"/>
    <w:lvl w:ilvl="0" w:tplc="6FA45A10">
      <w:start w:val="1"/>
      <w:numFmt w:val="lowerLetter"/>
      <w:lvlText w:val="%1."/>
      <w:lvlJc w:val="left"/>
      <w:pPr>
        <w:ind w:left="13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00D4575"/>
    <w:multiLevelType w:val="hybridMultilevel"/>
    <w:tmpl w:val="56D0F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118F"/>
    <w:multiLevelType w:val="hybridMultilevel"/>
    <w:tmpl w:val="044C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C3A88"/>
    <w:multiLevelType w:val="hybridMultilevel"/>
    <w:tmpl w:val="6F266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A6336"/>
    <w:multiLevelType w:val="multilevel"/>
    <w:tmpl w:val="BFF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47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5C006A"/>
    <w:multiLevelType w:val="hybridMultilevel"/>
    <w:tmpl w:val="A4C24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13EBC"/>
    <w:multiLevelType w:val="hybridMultilevel"/>
    <w:tmpl w:val="B8762142"/>
    <w:lvl w:ilvl="0" w:tplc="657E0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F4476"/>
    <w:multiLevelType w:val="hybridMultilevel"/>
    <w:tmpl w:val="D18A39C2"/>
    <w:lvl w:ilvl="0" w:tplc="E81C2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D41C28"/>
    <w:multiLevelType w:val="hybridMultilevel"/>
    <w:tmpl w:val="A1D61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766F7"/>
    <w:multiLevelType w:val="hybridMultilevel"/>
    <w:tmpl w:val="C4966116"/>
    <w:lvl w:ilvl="0" w:tplc="55E6B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E3DB7"/>
    <w:multiLevelType w:val="hybridMultilevel"/>
    <w:tmpl w:val="B24241CC"/>
    <w:lvl w:ilvl="0" w:tplc="88B63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ED6245"/>
    <w:multiLevelType w:val="hybridMultilevel"/>
    <w:tmpl w:val="6E44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729FB"/>
    <w:multiLevelType w:val="hybridMultilevel"/>
    <w:tmpl w:val="7C3EE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34340"/>
    <w:multiLevelType w:val="hybridMultilevel"/>
    <w:tmpl w:val="43DCB1B2"/>
    <w:lvl w:ilvl="0" w:tplc="3C643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FF6D07"/>
    <w:multiLevelType w:val="hybridMultilevel"/>
    <w:tmpl w:val="3E20CA7E"/>
    <w:lvl w:ilvl="0" w:tplc="23FE4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7D1A5E"/>
    <w:multiLevelType w:val="hybridMultilevel"/>
    <w:tmpl w:val="D0307FC6"/>
    <w:lvl w:ilvl="0" w:tplc="C5609C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560D6"/>
    <w:multiLevelType w:val="hybridMultilevel"/>
    <w:tmpl w:val="5F860F4C"/>
    <w:lvl w:ilvl="0" w:tplc="BD20F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59276D"/>
    <w:multiLevelType w:val="hybridMultilevel"/>
    <w:tmpl w:val="7458E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B635C"/>
    <w:multiLevelType w:val="hybridMultilevel"/>
    <w:tmpl w:val="F0E4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108E9"/>
    <w:multiLevelType w:val="hybridMultilevel"/>
    <w:tmpl w:val="F0E4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23"/>
  </w:num>
  <w:num w:numId="8">
    <w:abstractNumId w:val="14"/>
  </w:num>
  <w:num w:numId="9">
    <w:abstractNumId w:val="21"/>
  </w:num>
  <w:num w:numId="10">
    <w:abstractNumId w:val="20"/>
  </w:num>
  <w:num w:numId="11">
    <w:abstractNumId w:val="16"/>
  </w:num>
  <w:num w:numId="12">
    <w:abstractNumId w:val="3"/>
  </w:num>
  <w:num w:numId="13">
    <w:abstractNumId w:val="13"/>
  </w:num>
  <w:num w:numId="14">
    <w:abstractNumId w:val="1"/>
  </w:num>
  <w:num w:numId="15">
    <w:abstractNumId w:val="7"/>
  </w:num>
  <w:num w:numId="16">
    <w:abstractNumId w:val="6"/>
  </w:num>
  <w:num w:numId="17">
    <w:abstractNumId w:val="17"/>
  </w:num>
  <w:num w:numId="18">
    <w:abstractNumId w:val="10"/>
  </w:num>
  <w:num w:numId="19">
    <w:abstractNumId w:val="0"/>
  </w:num>
  <w:num w:numId="20">
    <w:abstractNumId w:val="19"/>
  </w:num>
  <w:num w:numId="21">
    <w:abstractNumId w:val="26"/>
  </w:num>
  <w:num w:numId="22">
    <w:abstractNumId w:val="25"/>
  </w:num>
  <w:num w:numId="23">
    <w:abstractNumId w:val="15"/>
  </w:num>
  <w:num w:numId="24">
    <w:abstractNumId w:val="18"/>
  </w:num>
  <w:num w:numId="25">
    <w:abstractNumId w:val="24"/>
  </w:num>
  <w:num w:numId="26">
    <w:abstractNumId w:val="5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76"/>
    <w:rsid w:val="00024765"/>
    <w:rsid w:val="00030412"/>
    <w:rsid w:val="0004104F"/>
    <w:rsid w:val="00094CDD"/>
    <w:rsid w:val="000D4B39"/>
    <w:rsid w:val="000E3145"/>
    <w:rsid w:val="001319E9"/>
    <w:rsid w:val="0013651E"/>
    <w:rsid w:val="00157BD4"/>
    <w:rsid w:val="00190FE4"/>
    <w:rsid w:val="001C4A4E"/>
    <w:rsid w:val="001D07DC"/>
    <w:rsid w:val="001D600D"/>
    <w:rsid w:val="00215366"/>
    <w:rsid w:val="00247D4E"/>
    <w:rsid w:val="002610C9"/>
    <w:rsid w:val="00271376"/>
    <w:rsid w:val="002A389C"/>
    <w:rsid w:val="002E6ECB"/>
    <w:rsid w:val="002E6FBB"/>
    <w:rsid w:val="00314DE8"/>
    <w:rsid w:val="0031551B"/>
    <w:rsid w:val="0032434C"/>
    <w:rsid w:val="00332422"/>
    <w:rsid w:val="00333BCC"/>
    <w:rsid w:val="00345C6E"/>
    <w:rsid w:val="0037322D"/>
    <w:rsid w:val="00396799"/>
    <w:rsid w:val="00397B52"/>
    <w:rsid w:val="003A5CB2"/>
    <w:rsid w:val="00402DC6"/>
    <w:rsid w:val="00414246"/>
    <w:rsid w:val="00430DD8"/>
    <w:rsid w:val="004A56E6"/>
    <w:rsid w:val="004A76AA"/>
    <w:rsid w:val="004B15B6"/>
    <w:rsid w:val="004B3482"/>
    <w:rsid w:val="004B357A"/>
    <w:rsid w:val="005471DD"/>
    <w:rsid w:val="005717CA"/>
    <w:rsid w:val="005752F6"/>
    <w:rsid w:val="00587C48"/>
    <w:rsid w:val="005D38A0"/>
    <w:rsid w:val="005E7151"/>
    <w:rsid w:val="00613690"/>
    <w:rsid w:val="00617663"/>
    <w:rsid w:val="00640A44"/>
    <w:rsid w:val="0064145B"/>
    <w:rsid w:val="00666F53"/>
    <w:rsid w:val="00687DF3"/>
    <w:rsid w:val="006D021A"/>
    <w:rsid w:val="006E3056"/>
    <w:rsid w:val="006F6E2A"/>
    <w:rsid w:val="006F7239"/>
    <w:rsid w:val="00704C33"/>
    <w:rsid w:val="00722ADC"/>
    <w:rsid w:val="007570DB"/>
    <w:rsid w:val="007A4380"/>
    <w:rsid w:val="007B64D2"/>
    <w:rsid w:val="007C1974"/>
    <w:rsid w:val="007D400A"/>
    <w:rsid w:val="0081460D"/>
    <w:rsid w:val="00832937"/>
    <w:rsid w:val="008562E1"/>
    <w:rsid w:val="00872421"/>
    <w:rsid w:val="008B1A60"/>
    <w:rsid w:val="009012A8"/>
    <w:rsid w:val="00945798"/>
    <w:rsid w:val="009B1B0A"/>
    <w:rsid w:val="009D5C5A"/>
    <w:rsid w:val="009F6CA2"/>
    <w:rsid w:val="00A00F16"/>
    <w:rsid w:val="00A33CFD"/>
    <w:rsid w:val="00A77358"/>
    <w:rsid w:val="00AD4464"/>
    <w:rsid w:val="00B16689"/>
    <w:rsid w:val="00B60AF5"/>
    <w:rsid w:val="00BA189D"/>
    <w:rsid w:val="00BA4101"/>
    <w:rsid w:val="00BA4D6E"/>
    <w:rsid w:val="00BB2A81"/>
    <w:rsid w:val="00BB797E"/>
    <w:rsid w:val="00BC5375"/>
    <w:rsid w:val="00BD31F7"/>
    <w:rsid w:val="00C0325A"/>
    <w:rsid w:val="00C05C17"/>
    <w:rsid w:val="00C141AB"/>
    <w:rsid w:val="00C1442A"/>
    <w:rsid w:val="00C238AB"/>
    <w:rsid w:val="00C921B4"/>
    <w:rsid w:val="00CB2105"/>
    <w:rsid w:val="00CB6E3A"/>
    <w:rsid w:val="00CF78CE"/>
    <w:rsid w:val="00D208FE"/>
    <w:rsid w:val="00D6497C"/>
    <w:rsid w:val="00DB3E76"/>
    <w:rsid w:val="00E1206F"/>
    <w:rsid w:val="00E469C6"/>
    <w:rsid w:val="00E474F2"/>
    <w:rsid w:val="00E664EF"/>
    <w:rsid w:val="00E91BED"/>
    <w:rsid w:val="00EA0842"/>
    <w:rsid w:val="00EC3214"/>
    <w:rsid w:val="00EE2BD3"/>
    <w:rsid w:val="00F743B1"/>
    <w:rsid w:val="00F87EF8"/>
    <w:rsid w:val="00FA04C9"/>
    <w:rsid w:val="00FB43AD"/>
    <w:rsid w:val="00FB5CBA"/>
    <w:rsid w:val="00F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56B3"/>
  <w15:docId w15:val="{1EFE85A5-759B-418A-98FB-36092EB6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C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6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E2A"/>
  </w:style>
  <w:style w:type="paragraph" w:styleId="Footer">
    <w:name w:val="footer"/>
    <w:basedOn w:val="Normal"/>
    <w:link w:val="FooterChar"/>
    <w:uiPriority w:val="99"/>
    <w:unhideWhenUsed/>
    <w:rsid w:val="006F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E2A"/>
  </w:style>
  <w:style w:type="character" w:customStyle="1" w:styleId="yshortcuts">
    <w:name w:val="yshortcuts"/>
    <w:basedOn w:val="DefaultParagraphFont"/>
    <w:rsid w:val="001C4A4E"/>
  </w:style>
  <w:style w:type="paragraph" w:styleId="ListParagraph">
    <w:name w:val="List Paragraph"/>
    <w:basedOn w:val="Normal"/>
    <w:uiPriority w:val="34"/>
    <w:qFormat/>
    <w:rsid w:val="007C1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E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4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gray">
    <w:name w:val="gray"/>
    <w:basedOn w:val="Normal"/>
    <w:rsid w:val="00D6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97C"/>
    <w:rPr>
      <w:i/>
      <w:iCs/>
    </w:rPr>
  </w:style>
  <w:style w:type="paragraph" w:styleId="NoSpacing">
    <w:name w:val="No Spacing"/>
    <w:uiPriority w:val="1"/>
    <w:qFormat/>
    <w:rsid w:val="00D649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ocTemplateDocHer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44C6-A72E-4D8A-ADED-A3EAF606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docTemplateDocHeru.dotx</Template>
  <TotalTime>91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Pandu Satria Nur Ananda</cp:lastModifiedBy>
  <cp:revision>15</cp:revision>
  <dcterms:created xsi:type="dcterms:W3CDTF">2018-10-17T02:22:00Z</dcterms:created>
  <dcterms:modified xsi:type="dcterms:W3CDTF">2018-11-26T06:56:00Z</dcterms:modified>
</cp:coreProperties>
</file>